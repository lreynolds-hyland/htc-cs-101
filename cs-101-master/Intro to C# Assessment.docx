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0B3" w:rsidRDefault="00A760B3" w:rsidP="00A760B3">
      <w:pPr>
        <w:pStyle w:val="Heading1"/>
      </w:pPr>
      <w:r>
        <w:t xml:space="preserve">Introduction to C# Assessment </w:t>
      </w:r>
    </w:p>
    <w:p w:rsidR="00A760B3" w:rsidRDefault="00A760B3" w:rsidP="00A760B3">
      <w:pPr>
        <w:rPr>
          <w:i/>
        </w:rPr>
      </w:pPr>
      <w:r>
        <w:t xml:space="preserve">This is a closed book assessment (meaning do not use the internet or any other resources to help you).  Please answer each question in the space provided.  Save this document and e-mail it back to </w:t>
      </w:r>
      <w:hyperlink r:id="rId8" w:history="1">
        <w:r w:rsidRPr="00AC7159">
          <w:rPr>
            <w:rStyle w:val="Hyperlink"/>
          </w:rPr>
          <w:t>caitlin.nowlin@hyland.com</w:t>
        </w:r>
      </w:hyperlink>
      <w:r>
        <w:t xml:space="preserve"> once you are finished. </w:t>
      </w:r>
    </w:p>
    <w:p w:rsidR="00A760B3" w:rsidRPr="002457E4" w:rsidRDefault="00A760B3" w:rsidP="002457E4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b/>
        </w:rPr>
      </w:pPr>
      <w:r w:rsidRPr="002457E4">
        <w:rPr>
          <w:b/>
        </w:rPr>
        <w:t>How many times will the following loop execute?</w:t>
      </w:r>
    </w:p>
    <w:p w:rsidR="00A760B3" w:rsidRDefault="00A760B3" w:rsidP="002457E4">
      <w:pPr>
        <w:pStyle w:val="ListParagraph"/>
        <w:ind w:left="360"/>
        <w:rPr>
          <w:i/>
        </w:rPr>
      </w:pPr>
    </w:p>
    <w:bookmarkStart w:id="0" w:name="_MON_1530640714"/>
    <w:bookmarkEnd w:id="0"/>
    <w:p w:rsidR="00A760B3" w:rsidRDefault="00A760B3" w:rsidP="002457E4">
      <w:pPr>
        <w:pStyle w:val="ListParagraph"/>
        <w:ind w:left="360"/>
        <w:rPr>
          <w:i/>
        </w:rPr>
      </w:pPr>
      <w:r>
        <w:rPr>
          <w:i/>
        </w:rPr>
        <w:object w:dxaOrig="6525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55.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597752466" r:id="rId10">
            <o:FieldCodes>\s</o:FieldCodes>
          </o:OLEObject>
        </w:object>
      </w:r>
    </w:p>
    <w:p w:rsidR="00A760B3" w:rsidRPr="002457E4" w:rsidRDefault="00A760B3" w:rsidP="002457E4">
      <w:pPr>
        <w:pStyle w:val="NoSpacing"/>
        <w:ind w:left="-360" w:firstLine="360"/>
        <w:rPr>
          <w:b/>
          <w:i/>
        </w:rPr>
      </w:pPr>
      <w:r w:rsidRPr="002457E4">
        <w:rPr>
          <w:b/>
          <w:i/>
        </w:rPr>
        <w:t xml:space="preserve">ANSWER: </w:t>
      </w:r>
    </w:p>
    <w:p w:rsidR="00A760B3" w:rsidRPr="00A760B3" w:rsidRDefault="00A760B3" w:rsidP="002457E4">
      <w:pPr>
        <w:pStyle w:val="NoSpacing"/>
      </w:pPr>
    </w:p>
    <w:p w:rsid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</w:p>
    <w:p w:rsidR="00A760B3" w:rsidRPr="002457E4" w:rsidRDefault="00A760B3" w:rsidP="002457E4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b/>
        </w:rPr>
      </w:pPr>
      <w:r w:rsidRPr="002457E4">
        <w:rPr>
          <w:b/>
        </w:rPr>
        <w:t xml:space="preserve">What is the value contained within result when this expression is evaluated? </w:t>
      </w:r>
    </w:p>
    <w:bookmarkStart w:id="1" w:name="_MON_1530641077"/>
    <w:bookmarkEnd w:id="1"/>
    <w:p w:rsidR="00A760B3" w:rsidRDefault="00A760B3" w:rsidP="002457E4">
      <w:pPr>
        <w:ind w:left="360"/>
        <w:jc w:val="both"/>
        <w:rPr>
          <w:i/>
        </w:rPr>
      </w:pPr>
      <w:r>
        <w:rPr>
          <w:i/>
        </w:rPr>
        <w:object w:dxaOrig="6585" w:dyaOrig="622">
          <v:shape id="_x0000_i1026" type="#_x0000_t75" style="width:329.25pt;height:30.7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597752467" r:id="rId12">
            <o:FieldCodes>\s</o:FieldCodes>
          </o:OLEObject>
        </w:object>
      </w:r>
    </w:p>
    <w:p w:rsidR="00A760B3" w:rsidRPr="00A760B3" w:rsidRDefault="00A760B3" w:rsidP="002457E4">
      <w:pPr>
        <w:pStyle w:val="NoSpacing"/>
        <w:ind w:left="-360" w:firstLine="720"/>
        <w:rPr>
          <w:b/>
        </w:rPr>
      </w:pPr>
      <w:r w:rsidRPr="00A760B3">
        <w:rPr>
          <w:b/>
        </w:rPr>
        <w:t>ANSWER:</w:t>
      </w:r>
    </w:p>
    <w:p w:rsid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</w:p>
    <w:p w:rsid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</w:p>
    <w:p w:rsidR="00A760B3" w:rsidRDefault="00A760B3" w:rsidP="002457E4">
      <w:pPr>
        <w:pStyle w:val="NoSpacing"/>
        <w:rPr>
          <w:i/>
        </w:rPr>
      </w:pPr>
    </w:p>
    <w:p w:rsidR="00A760B3" w:rsidRPr="002457E4" w:rsidRDefault="00A760B3" w:rsidP="002457E4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b/>
        </w:rPr>
      </w:pPr>
      <w:r w:rsidRPr="002457E4">
        <w:rPr>
          <w:b/>
        </w:rPr>
        <w:t xml:space="preserve">Would the following compile? Why or why not? </w:t>
      </w:r>
    </w:p>
    <w:p w:rsidR="00A760B3" w:rsidRDefault="00A760B3" w:rsidP="002457E4">
      <w:pPr>
        <w:pStyle w:val="ListParagraph"/>
        <w:ind w:left="360"/>
        <w:rPr>
          <w:i/>
        </w:rPr>
      </w:pPr>
    </w:p>
    <w:bookmarkStart w:id="2" w:name="_MON_1530641404"/>
    <w:bookmarkEnd w:id="2"/>
    <w:p w:rsidR="00A760B3" w:rsidRDefault="00A760B3" w:rsidP="002457E4">
      <w:pPr>
        <w:pStyle w:val="ListParagraph"/>
        <w:ind w:left="360"/>
        <w:rPr>
          <w:i/>
        </w:rPr>
      </w:pPr>
      <w:r>
        <w:rPr>
          <w:i/>
        </w:rPr>
        <w:object w:dxaOrig="6510" w:dyaOrig="1290">
          <v:shape id="_x0000_i1027" type="#_x0000_t75" style="width:325.5pt;height:64.5pt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7" DrawAspect="Content" ObjectID="_1597752468" r:id="rId14">
            <o:FieldCodes>\s</o:FieldCodes>
          </o:OLEObject>
        </w:object>
      </w:r>
    </w:p>
    <w:p w:rsidR="00A760B3" w:rsidRPr="00A760B3" w:rsidRDefault="00A760B3" w:rsidP="002457E4">
      <w:pPr>
        <w:pStyle w:val="NoSpacing"/>
        <w:ind w:left="-360" w:firstLine="720"/>
        <w:rPr>
          <w:b/>
        </w:rPr>
      </w:pPr>
      <w:r w:rsidRPr="00A760B3">
        <w:rPr>
          <w:b/>
        </w:rPr>
        <w:t>ANSWER:</w:t>
      </w:r>
    </w:p>
    <w:p w:rsidR="00A760B3" w:rsidRDefault="00A760B3" w:rsidP="002457E4">
      <w:pPr>
        <w:pStyle w:val="NoSpacing"/>
      </w:pPr>
    </w:p>
    <w:p w:rsid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</w:p>
    <w:p w:rsidR="00A760B3" w:rsidRPr="002457E4" w:rsidRDefault="00A760B3" w:rsidP="002457E4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b/>
        </w:rPr>
      </w:pPr>
      <w:r w:rsidRPr="002457E4">
        <w:rPr>
          <w:b/>
        </w:rPr>
        <w:lastRenderedPageBreak/>
        <w:t xml:space="preserve">What data type would be used to store a whole number?   </w:t>
      </w:r>
      <w:r w:rsidRPr="002457E4">
        <w:rPr>
          <w:b/>
        </w:rPr>
        <w:tab/>
      </w:r>
      <w:r w:rsidRPr="002457E4">
        <w:rPr>
          <w:b/>
        </w:rPr>
        <w:tab/>
      </w:r>
      <w:r w:rsidRPr="002457E4">
        <w:rPr>
          <w:b/>
        </w:rPr>
        <w:tab/>
      </w:r>
      <w:r w:rsidRPr="002457E4">
        <w:rPr>
          <w:b/>
        </w:rPr>
        <w:tab/>
      </w:r>
    </w:p>
    <w:p w:rsidR="00A760B3" w:rsidRPr="00A760B3" w:rsidRDefault="00A760B3" w:rsidP="002457E4">
      <w:pPr>
        <w:pStyle w:val="NoSpacing"/>
        <w:ind w:left="-360" w:firstLine="360"/>
        <w:rPr>
          <w:b/>
        </w:rPr>
      </w:pPr>
      <w:r w:rsidRPr="00A760B3">
        <w:rPr>
          <w:b/>
        </w:rPr>
        <w:t>ANSWER:</w:t>
      </w:r>
    </w:p>
    <w:p w:rsidR="00A760B3" w:rsidRPr="00A760B3" w:rsidRDefault="00A760B3" w:rsidP="002457E4">
      <w:pPr>
        <w:pStyle w:val="NoSpacing"/>
      </w:pPr>
    </w:p>
    <w:p w:rsidR="00A760B3" w:rsidRDefault="00A760B3" w:rsidP="002457E4">
      <w:pPr>
        <w:pStyle w:val="NoSpacing"/>
      </w:pPr>
    </w:p>
    <w:p w:rsid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  <w:r w:rsidRPr="00A760B3">
        <w:t xml:space="preserve">                                                                                            </w:t>
      </w:r>
    </w:p>
    <w:p w:rsidR="00A760B3" w:rsidRPr="002457E4" w:rsidRDefault="00A760B3" w:rsidP="002457E4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b/>
        </w:rPr>
      </w:pPr>
      <w:r w:rsidRPr="002457E4">
        <w:rPr>
          <w:b/>
        </w:rPr>
        <w:t xml:space="preserve">Name an advantage of a List &lt;type&gt; VS an array[] </w:t>
      </w:r>
    </w:p>
    <w:p w:rsidR="00A760B3" w:rsidRPr="00A760B3" w:rsidRDefault="00A760B3" w:rsidP="002457E4">
      <w:pPr>
        <w:pStyle w:val="NoSpacing"/>
        <w:ind w:left="-360" w:firstLine="360"/>
        <w:rPr>
          <w:b/>
        </w:rPr>
      </w:pPr>
      <w:r w:rsidRPr="00A760B3">
        <w:rPr>
          <w:b/>
        </w:rPr>
        <w:t>ANSWER:</w:t>
      </w:r>
    </w:p>
    <w:p w:rsid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</w:p>
    <w:p w:rsidR="00A760B3" w:rsidRDefault="00A760B3" w:rsidP="002457E4">
      <w:pPr>
        <w:pStyle w:val="ListParagraph"/>
        <w:ind w:left="360"/>
      </w:pPr>
    </w:p>
    <w:p w:rsidR="00A760B3" w:rsidRPr="00A760B3" w:rsidRDefault="00A760B3" w:rsidP="002457E4">
      <w:pPr>
        <w:pStyle w:val="ListParagraph"/>
        <w:ind w:left="360"/>
      </w:pPr>
    </w:p>
    <w:p w:rsidR="00A760B3" w:rsidRPr="002457E4" w:rsidRDefault="00A760B3" w:rsidP="002457E4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b/>
        </w:rPr>
      </w:pPr>
      <w:r w:rsidRPr="002457E4">
        <w:rPr>
          <w:b/>
        </w:rPr>
        <w:t>Provide an example or explain the use of the following keys:</w:t>
      </w:r>
    </w:p>
    <w:p w:rsidR="00A760B3" w:rsidRDefault="00A760B3" w:rsidP="002457E4">
      <w:pPr>
        <w:pStyle w:val="ListParagraph"/>
        <w:spacing w:after="160" w:line="259" w:lineRule="auto"/>
        <w:ind w:left="360"/>
        <w:rPr>
          <w:i/>
        </w:rPr>
      </w:pPr>
    </w:p>
    <w:p w:rsidR="00A760B3" w:rsidRDefault="00A760B3" w:rsidP="002457E4">
      <w:pPr>
        <w:pStyle w:val="ListParagraph"/>
        <w:ind w:left="0"/>
        <w:rPr>
          <w:i/>
        </w:rPr>
      </w:pPr>
      <w:r>
        <w:rPr>
          <w:i/>
        </w:rPr>
        <w:tab/>
      </w:r>
      <w:bookmarkStart w:id="3" w:name="_MON_1530645393"/>
      <w:bookmarkEnd w:id="3"/>
      <w:r>
        <w:object w:dxaOrig="6675" w:dyaOrig="230">
          <v:shape id="_x0000_i1028" type="#_x0000_t75" style="width:333.75pt;height:11.2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8" DrawAspect="Content" ObjectID="_1597752469" r:id="rId16">
            <o:FieldCodes>\s</o:FieldCodes>
          </o:OLEObject>
        </w:object>
      </w:r>
    </w:p>
    <w:p w:rsidR="00A760B3" w:rsidRPr="00A760B3" w:rsidRDefault="00A760B3" w:rsidP="002457E4">
      <w:pPr>
        <w:pStyle w:val="NoSpacing"/>
        <w:ind w:left="-360" w:firstLine="360"/>
        <w:rPr>
          <w:b/>
        </w:rPr>
      </w:pPr>
      <w:r w:rsidRPr="00A760B3">
        <w:rPr>
          <w:b/>
        </w:rPr>
        <w:t>ANSWER:</w:t>
      </w:r>
    </w:p>
    <w:p w:rsidR="00A760B3" w:rsidRP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</w:p>
    <w:p w:rsidR="00A760B3" w:rsidRPr="002457E4" w:rsidRDefault="00A760B3" w:rsidP="002457E4">
      <w:pPr>
        <w:pStyle w:val="ListParagraph"/>
        <w:ind w:left="360"/>
      </w:pPr>
    </w:p>
    <w:p w:rsidR="00A760B3" w:rsidRPr="002457E4" w:rsidRDefault="00A760B3" w:rsidP="002457E4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b/>
        </w:rPr>
      </w:pPr>
      <w:r w:rsidRPr="002457E4">
        <w:rPr>
          <w:b/>
        </w:rPr>
        <w:t>What are the three parts of a for-loop?</w:t>
      </w:r>
    </w:p>
    <w:p w:rsidR="00A760B3" w:rsidRPr="00A760B3" w:rsidRDefault="00A760B3" w:rsidP="002457E4">
      <w:pPr>
        <w:pStyle w:val="NoSpacing"/>
        <w:ind w:left="-360" w:firstLine="360"/>
        <w:rPr>
          <w:b/>
        </w:rPr>
      </w:pPr>
      <w:r w:rsidRPr="00A760B3">
        <w:rPr>
          <w:b/>
        </w:rPr>
        <w:t>ANSWER:</w:t>
      </w:r>
    </w:p>
    <w:p w:rsidR="00A760B3" w:rsidRDefault="00A760B3" w:rsidP="002457E4">
      <w:pPr>
        <w:pStyle w:val="NoSpacing"/>
      </w:pPr>
    </w:p>
    <w:p w:rsidR="00A760B3" w:rsidRDefault="00A760B3" w:rsidP="002457E4">
      <w:pPr>
        <w:pStyle w:val="NoSpacing"/>
      </w:pPr>
    </w:p>
    <w:p w:rsidR="00A760B3" w:rsidRPr="00A760B3" w:rsidRDefault="00A760B3" w:rsidP="002457E4">
      <w:pPr>
        <w:pStyle w:val="NoSpacing"/>
      </w:pPr>
    </w:p>
    <w:p w:rsidR="00A760B3" w:rsidRDefault="00A760B3" w:rsidP="002457E4"/>
    <w:p w:rsidR="00A760B3" w:rsidRPr="00A760B3" w:rsidRDefault="00A760B3" w:rsidP="002457E4"/>
    <w:p w:rsidR="00A760B3" w:rsidRPr="002457E4" w:rsidRDefault="00A760B3" w:rsidP="002457E4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b/>
        </w:rPr>
      </w:pPr>
      <w:r w:rsidRPr="002457E4">
        <w:rPr>
          <w:b/>
        </w:rPr>
        <w:t>Provide an example of an infinite loop (any loop).</w:t>
      </w:r>
    </w:p>
    <w:p w:rsidR="00A760B3" w:rsidRDefault="00A760B3" w:rsidP="00A760B3">
      <w:pPr>
        <w:pStyle w:val="NoSpacing"/>
        <w:rPr>
          <w:b/>
        </w:rPr>
      </w:pPr>
      <w:r w:rsidRPr="00A760B3">
        <w:rPr>
          <w:b/>
        </w:rPr>
        <w:t>ANSWER:</w:t>
      </w:r>
    </w:p>
    <w:p w:rsidR="00183C78" w:rsidRDefault="00183C78" w:rsidP="00A760B3">
      <w:pPr>
        <w:pStyle w:val="NoSpacing"/>
        <w:rPr>
          <w:b/>
        </w:rPr>
      </w:pPr>
    </w:p>
    <w:p w:rsidR="00183C78" w:rsidRDefault="00183C78" w:rsidP="00A760B3">
      <w:pPr>
        <w:pStyle w:val="NoSpacing"/>
        <w:rPr>
          <w:b/>
        </w:rPr>
      </w:pPr>
    </w:p>
    <w:p w:rsidR="00183C78" w:rsidRDefault="00183C78" w:rsidP="00A760B3">
      <w:pPr>
        <w:pStyle w:val="NoSpacing"/>
        <w:rPr>
          <w:b/>
        </w:rPr>
      </w:pPr>
    </w:p>
    <w:p w:rsidR="00183C78" w:rsidRDefault="00183C78" w:rsidP="00A760B3">
      <w:pPr>
        <w:pStyle w:val="NoSpacing"/>
        <w:rPr>
          <w:b/>
        </w:rPr>
      </w:pPr>
    </w:p>
    <w:p w:rsidR="00183C78" w:rsidRDefault="00183C78" w:rsidP="00A760B3">
      <w:pPr>
        <w:pStyle w:val="NoSpacing"/>
        <w:rPr>
          <w:b/>
        </w:rPr>
      </w:pPr>
    </w:p>
    <w:p w:rsidR="00183C78" w:rsidRDefault="00183C78" w:rsidP="00A760B3">
      <w:pPr>
        <w:pStyle w:val="NoSpacing"/>
        <w:rPr>
          <w:b/>
        </w:rPr>
      </w:pPr>
    </w:p>
    <w:p w:rsidR="00183C78" w:rsidRDefault="00183C78" w:rsidP="00A760B3">
      <w:pPr>
        <w:pStyle w:val="NoSpacing"/>
        <w:rPr>
          <w:b/>
        </w:rPr>
      </w:pPr>
    </w:p>
    <w:p w:rsidR="00183C78" w:rsidRDefault="00183C78" w:rsidP="00A760B3">
      <w:pPr>
        <w:pStyle w:val="NoSpacing"/>
        <w:rPr>
          <w:b/>
        </w:rPr>
      </w:pPr>
    </w:p>
    <w:p w:rsidR="00183C78" w:rsidRDefault="00183C78" w:rsidP="00183C78">
      <w:pPr>
        <w:pStyle w:val="ListParagraph"/>
        <w:numPr>
          <w:ilvl w:val="0"/>
          <w:numId w:val="3"/>
        </w:numPr>
        <w:spacing w:after="160" w:line="259" w:lineRule="auto"/>
        <w:ind w:left="360"/>
        <w:rPr>
          <w:b/>
        </w:rPr>
      </w:pPr>
      <w:r>
        <w:rPr>
          <w:b/>
        </w:rPr>
        <w:lastRenderedPageBreak/>
        <w:t>For the following method signature:</w:t>
      </w:r>
    </w:p>
    <w:bookmarkStart w:id="4" w:name="_MON_1597748645"/>
    <w:bookmarkEnd w:id="4"/>
    <w:p w:rsidR="00183C78" w:rsidRDefault="00F1570C" w:rsidP="00183C78">
      <w:pPr>
        <w:spacing w:after="160" w:line="259" w:lineRule="auto"/>
        <w:rPr>
          <w:i/>
        </w:rPr>
      </w:pPr>
      <w:r>
        <w:rPr>
          <w:i/>
        </w:rPr>
        <w:object w:dxaOrig="6510" w:dyaOrig="222">
          <v:shape id="_x0000_i1054" type="#_x0000_t75" style="width:325.5pt;height:11.25pt" o:ole="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54" DrawAspect="Content" ObjectID="_1597752470" r:id="rId18">
            <o:FieldCodes>\s</o:FieldCodes>
          </o:OLEObject>
        </w:object>
      </w:r>
    </w:p>
    <w:p w:rsidR="00F1570C" w:rsidRPr="00183C78" w:rsidRDefault="00F1570C" w:rsidP="00183C78">
      <w:pPr>
        <w:spacing w:after="160" w:line="259" w:lineRule="auto"/>
        <w:rPr>
          <w:b/>
        </w:rPr>
      </w:pPr>
    </w:p>
    <w:p w:rsidR="00183C78" w:rsidRPr="00183C78" w:rsidRDefault="00183C78" w:rsidP="00183C78">
      <w:pPr>
        <w:pStyle w:val="NoSpacing"/>
        <w:numPr>
          <w:ilvl w:val="1"/>
          <w:numId w:val="3"/>
        </w:numPr>
        <w:rPr>
          <w:b/>
        </w:rPr>
      </w:pPr>
      <w:r>
        <w:rPr>
          <w:b/>
        </w:rPr>
        <w:t>What is the method’s name?</w:t>
      </w:r>
    </w:p>
    <w:p w:rsidR="00183C78" w:rsidRDefault="00183C78" w:rsidP="00183C78">
      <w:pPr>
        <w:pStyle w:val="NoSpacing"/>
        <w:ind w:left="1440"/>
        <w:rPr>
          <w:b/>
        </w:rPr>
      </w:pPr>
    </w:p>
    <w:p w:rsidR="005102A1" w:rsidRDefault="005102A1" w:rsidP="00183C78">
      <w:pPr>
        <w:pStyle w:val="NoSpacing"/>
        <w:ind w:left="1440"/>
        <w:rPr>
          <w:b/>
        </w:rPr>
      </w:pPr>
    </w:p>
    <w:p w:rsidR="00183C78" w:rsidRDefault="00183C78" w:rsidP="00183C78">
      <w:pPr>
        <w:pStyle w:val="NoSpacing"/>
        <w:ind w:left="1440"/>
        <w:rPr>
          <w:b/>
        </w:rPr>
      </w:pPr>
    </w:p>
    <w:p w:rsidR="00183C78" w:rsidRDefault="00183C78" w:rsidP="00183C78">
      <w:pPr>
        <w:pStyle w:val="NoSpacing"/>
        <w:numPr>
          <w:ilvl w:val="1"/>
          <w:numId w:val="3"/>
        </w:numPr>
        <w:rPr>
          <w:b/>
        </w:rPr>
      </w:pPr>
      <w:r>
        <w:rPr>
          <w:b/>
        </w:rPr>
        <w:t>The parameter for the method has a _____________ type and is named _________</w:t>
      </w:r>
      <w:r w:rsidR="000259FD">
        <w:rPr>
          <w:b/>
        </w:rPr>
        <w:t>__</w:t>
      </w:r>
      <w:r>
        <w:rPr>
          <w:b/>
        </w:rPr>
        <w:t>___.</w:t>
      </w:r>
    </w:p>
    <w:p w:rsidR="00183C78" w:rsidRDefault="00183C78" w:rsidP="00183C78">
      <w:pPr>
        <w:pStyle w:val="NoSpacing"/>
        <w:ind w:left="1440"/>
        <w:rPr>
          <w:b/>
        </w:rPr>
      </w:pPr>
    </w:p>
    <w:p w:rsidR="00183C78" w:rsidRDefault="00183C78" w:rsidP="00183C78">
      <w:pPr>
        <w:pStyle w:val="NoSpacing"/>
        <w:numPr>
          <w:ilvl w:val="1"/>
          <w:numId w:val="3"/>
        </w:numPr>
        <w:rPr>
          <w:b/>
        </w:rPr>
      </w:pPr>
      <w:r>
        <w:rPr>
          <w:b/>
        </w:rPr>
        <w:t>The return type for the method is:</w:t>
      </w:r>
    </w:p>
    <w:p w:rsidR="00183C78" w:rsidRPr="00183C78" w:rsidRDefault="00183C78" w:rsidP="00183C78">
      <w:pPr>
        <w:pStyle w:val="NoSpacing"/>
        <w:numPr>
          <w:ilvl w:val="2"/>
          <w:numId w:val="4"/>
        </w:numPr>
        <w:rPr>
          <w:b/>
        </w:rPr>
      </w:pPr>
      <w:r>
        <w:rPr>
          <w:b/>
        </w:rPr>
        <w:t xml:space="preserve"> </w:t>
      </w:r>
      <w:r w:rsidRPr="00183C78">
        <w:rPr>
          <w:b/>
        </w:rPr>
        <w:t>public</w:t>
      </w:r>
    </w:p>
    <w:p w:rsidR="00183C78" w:rsidRDefault="00183C78" w:rsidP="00183C78">
      <w:pPr>
        <w:pStyle w:val="NoSpacing"/>
        <w:numPr>
          <w:ilvl w:val="2"/>
          <w:numId w:val="4"/>
        </w:numPr>
        <w:rPr>
          <w:b/>
        </w:rPr>
      </w:pPr>
      <w:r>
        <w:rPr>
          <w:b/>
        </w:rPr>
        <w:t xml:space="preserve"> static</w:t>
      </w:r>
    </w:p>
    <w:p w:rsidR="00183C78" w:rsidRDefault="00183C78" w:rsidP="00183C78">
      <w:pPr>
        <w:pStyle w:val="NoSpacing"/>
        <w:numPr>
          <w:ilvl w:val="2"/>
          <w:numId w:val="4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</w:p>
    <w:p w:rsidR="00506D27" w:rsidRDefault="00183C78" w:rsidP="00506D27">
      <w:pPr>
        <w:pStyle w:val="NoSpacing"/>
        <w:numPr>
          <w:ilvl w:val="2"/>
          <w:numId w:val="4"/>
        </w:numPr>
        <w:rPr>
          <w:b/>
        </w:rPr>
      </w:pPr>
      <w:r>
        <w:rPr>
          <w:b/>
        </w:rPr>
        <w:t xml:space="preserve"> </w:t>
      </w:r>
      <w:r w:rsidR="00F1570C">
        <w:rPr>
          <w:b/>
        </w:rPr>
        <w:t>string</w:t>
      </w:r>
    </w:p>
    <w:p w:rsidR="00506D27" w:rsidRDefault="00506D27" w:rsidP="00506D27">
      <w:pPr>
        <w:pStyle w:val="NoSpacing"/>
        <w:ind w:left="2160"/>
        <w:rPr>
          <w:b/>
        </w:rPr>
      </w:pPr>
    </w:p>
    <w:p w:rsidR="00506D27" w:rsidRDefault="00506D27" w:rsidP="00506D27">
      <w:pPr>
        <w:pStyle w:val="NoSpacing"/>
        <w:ind w:left="2160"/>
        <w:rPr>
          <w:b/>
        </w:rPr>
      </w:pPr>
    </w:p>
    <w:p w:rsidR="005102A1" w:rsidRDefault="00506D27" w:rsidP="00506D27">
      <w:pPr>
        <w:pStyle w:val="NoSpacing"/>
        <w:rPr>
          <w:b/>
        </w:rPr>
      </w:pPr>
      <w:r w:rsidRPr="005102A1">
        <w:rPr>
          <w:b/>
          <w:sz w:val="22"/>
        </w:rPr>
        <w:t>10.</w:t>
      </w:r>
      <w:r>
        <w:rPr>
          <w:b/>
        </w:rPr>
        <w:t xml:space="preserve">  </w:t>
      </w:r>
      <w:r w:rsidRPr="00506D27">
        <w:rPr>
          <w:b/>
        </w:rPr>
        <w:t>Write a definition for a method that accepts a user’s age and writes to the console what year they wer</w:t>
      </w:r>
      <w:r>
        <w:rPr>
          <w:b/>
        </w:rPr>
        <w:t>e born</w:t>
      </w:r>
      <w:r w:rsidR="005102A1">
        <w:rPr>
          <w:b/>
        </w:rPr>
        <w:t>.</w:t>
      </w:r>
    </w:p>
    <w:p w:rsidR="005102A1" w:rsidRDefault="005102A1" w:rsidP="00506D27">
      <w:pPr>
        <w:pStyle w:val="NoSpacing"/>
        <w:rPr>
          <w:b/>
        </w:rPr>
      </w:pPr>
    </w:p>
    <w:p w:rsidR="005102A1" w:rsidRDefault="005102A1" w:rsidP="00506D27">
      <w:pPr>
        <w:pStyle w:val="NoSpacing"/>
        <w:rPr>
          <w:b/>
        </w:rPr>
      </w:pPr>
    </w:p>
    <w:p w:rsidR="005102A1" w:rsidRDefault="005102A1" w:rsidP="00506D27">
      <w:pPr>
        <w:pStyle w:val="NoSpacing"/>
        <w:rPr>
          <w:b/>
        </w:rPr>
      </w:pPr>
    </w:p>
    <w:p w:rsidR="005102A1" w:rsidRDefault="005102A1" w:rsidP="00506D27">
      <w:pPr>
        <w:pStyle w:val="NoSpacing"/>
        <w:rPr>
          <w:b/>
        </w:rPr>
      </w:pPr>
    </w:p>
    <w:p w:rsidR="005102A1" w:rsidRDefault="005102A1" w:rsidP="00506D27">
      <w:pPr>
        <w:pStyle w:val="NoSpacing"/>
        <w:rPr>
          <w:b/>
        </w:rPr>
      </w:pPr>
    </w:p>
    <w:p w:rsidR="005102A1" w:rsidRDefault="005102A1" w:rsidP="00506D27">
      <w:pPr>
        <w:pStyle w:val="NoSpacing"/>
        <w:rPr>
          <w:b/>
        </w:rPr>
      </w:pPr>
    </w:p>
    <w:p w:rsidR="005102A1" w:rsidRDefault="005102A1" w:rsidP="00506D27">
      <w:pPr>
        <w:pStyle w:val="NoSpacing"/>
        <w:rPr>
          <w:b/>
        </w:rPr>
      </w:pPr>
    </w:p>
    <w:p w:rsidR="005102A1" w:rsidRDefault="005102A1" w:rsidP="00506D27">
      <w:pPr>
        <w:pStyle w:val="NoSpacing"/>
        <w:rPr>
          <w:b/>
        </w:rPr>
      </w:pPr>
    </w:p>
    <w:p w:rsidR="005102A1" w:rsidRDefault="005102A1" w:rsidP="00506D27">
      <w:pPr>
        <w:pStyle w:val="NoSpacing"/>
        <w:rPr>
          <w:b/>
        </w:rPr>
      </w:pPr>
    </w:p>
    <w:p w:rsidR="005102A1" w:rsidRDefault="005102A1" w:rsidP="00506D27">
      <w:pPr>
        <w:pStyle w:val="NoSpacing"/>
        <w:rPr>
          <w:b/>
        </w:rPr>
      </w:pPr>
    </w:p>
    <w:p w:rsidR="005102A1" w:rsidRDefault="005102A1" w:rsidP="00506D27">
      <w:pPr>
        <w:pStyle w:val="NoSpacing"/>
        <w:rPr>
          <w:b/>
        </w:rPr>
      </w:pPr>
    </w:p>
    <w:p w:rsidR="005102A1" w:rsidRDefault="005102A1" w:rsidP="00506D27">
      <w:pPr>
        <w:pStyle w:val="NoSpacing"/>
        <w:rPr>
          <w:b/>
        </w:rPr>
      </w:pPr>
    </w:p>
    <w:p w:rsidR="000259FD" w:rsidRDefault="005102A1" w:rsidP="00506D27">
      <w:pPr>
        <w:pStyle w:val="NoSpacing"/>
        <w:rPr>
          <w:b/>
        </w:rPr>
      </w:pPr>
      <w:r w:rsidRPr="005102A1">
        <w:rPr>
          <w:b/>
          <w:sz w:val="22"/>
        </w:rPr>
        <w:t>11.</w:t>
      </w:r>
      <w:r>
        <w:rPr>
          <w:b/>
        </w:rPr>
        <w:t xml:space="preserve"> Write an example of how you would call the method written above.</w:t>
      </w:r>
    </w:p>
    <w:p w:rsidR="000259FD" w:rsidRDefault="000259FD" w:rsidP="00506D27">
      <w:pPr>
        <w:pStyle w:val="NoSpacing"/>
        <w:rPr>
          <w:b/>
        </w:rPr>
      </w:pPr>
    </w:p>
    <w:p w:rsidR="000259FD" w:rsidRDefault="000259FD" w:rsidP="00506D27">
      <w:pPr>
        <w:pStyle w:val="NoSpacing"/>
        <w:rPr>
          <w:b/>
        </w:rPr>
      </w:pPr>
    </w:p>
    <w:bookmarkStart w:id="5" w:name="_MON_1597752006"/>
    <w:bookmarkEnd w:id="5"/>
    <w:p w:rsidR="002D0D89" w:rsidRPr="00A760B3" w:rsidRDefault="00AF70B3" w:rsidP="00A760B3">
      <w:pPr>
        <w:pStyle w:val="NoSpacing"/>
      </w:pPr>
      <w:r>
        <w:rPr>
          <w:i/>
        </w:rPr>
        <w:object w:dxaOrig="6510" w:dyaOrig="2520">
          <v:shape id="_x0000_i1086" type="#_x0000_t75" style="width:325.5pt;height:126pt" o:ole="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86" DrawAspect="Content" ObjectID="_1597752471" r:id="rId20">
            <o:FieldCodes>\s</o:FieldCodes>
          </o:OLEObject>
        </w:object>
      </w:r>
      <w:bookmarkStart w:id="6" w:name="_GoBack"/>
      <w:bookmarkEnd w:id="6"/>
    </w:p>
    <w:sectPr w:rsidR="002D0D89" w:rsidRPr="00A760B3" w:rsidSect="008700D4">
      <w:headerReference w:type="default" r:id="rId21"/>
      <w:footerReference w:type="default" r:id="rId2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18C" w:rsidRDefault="00A7418C" w:rsidP="00F541BB">
      <w:pPr>
        <w:spacing w:after="0" w:line="240" w:lineRule="auto"/>
      </w:pPr>
      <w:r>
        <w:separator/>
      </w:r>
    </w:p>
  </w:endnote>
  <w:endnote w:type="continuationSeparator" w:id="0">
    <w:p w:rsidR="00A7418C" w:rsidRDefault="00A7418C" w:rsidP="00F5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4B5" w:rsidRPr="00903152" w:rsidRDefault="00A434B5" w:rsidP="008700D4">
    <w:pPr>
      <w:ind w:left="-720"/>
      <w:rPr>
        <w:rFonts w:ascii="Calibri Light" w:eastAsia="Times New Roman" w:hAnsi="Calibri Light" w:cs="Times New Roman"/>
        <w:color w:val="4D4F53"/>
        <w:sz w:val="18"/>
        <w:szCs w:val="18"/>
      </w:rPr>
    </w:pPr>
    <w:r w:rsidRPr="00903152">
      <w:rPr>
        <w:rFonts w:ascii="Calibri Light" w:eastAsia="Times New Roman" w:hAnsi="Calibri Light" w:cs="Arial"/>
        <w:color w:val="4D4F53"/>
        <w:sz w:val="18"/>
        <w:szCs w:val="18"/>
        <w:shd w:val="clear" w:color="auto" w:fill="FFFFFF"/>
      </w:rPr>
      <w:t>© Hyland Software, Inc. All rights reserved.</w:t>
    </w:r>
  </w:p>
  <w:p w:rsidR="00A434B5" w:rsidRDefault="00A43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18C" w:rsidRDefault="00A7418C" w:rsidP="00F541BB">
      <w:pPr>
        <w:spacing w:after="0" w:line="240" w:lineRule="auto"/>
      </w:pPr>
      <w:r>
        <w:separator/>
      </w:r>
    </w:p>
  </w:footnote>
  <w:footnote w:type="continuationSeparator" w:id="0">
    <w:p w:rsidR="00A7418C" w:rsidRDefault="00A7418C" w:rsidP="00F54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4B5" w:rsidRDefault="00A434B5" w:rsidP="00B75BF9">
    <w:pPr>
      <w:pStyle w:val="Header"/>
      <w:ind w:left="-1440"/>
    </w:pPr>
    <w:r>
      <w:rPr>
        <w:noProof/>
      </w:rPr>
      <w:drawing>
        <wp:inline distT="0" distB="0" distL="0" distR="0" wp14:anchorId="2A4C2AC9" wp14:editId="47122C3F">
          <wp:extent cx="7772400" cy="1438656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yland-letterhead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4386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541BB" w:rsidRDefault="00F541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1D0"/>
    <w:multiLevelType w:val="hybridMultilevel"/>
    <w:tmpl w:val="4A1C625A"/>
    <w:lvl w:ilvl="0" w:tplc="01E2BAE4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7B888D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7A14"/>
    <w:multiLevelType w:val="hybridMultilevel"/>
    <w:tmpl w:val="62CA4CA8"/>
    <w:lvl w:ilvl="0" w:tplc="D05CF1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B5CA0"/>
    <w:multiLevelType w:val="hybridMultilevel"/>
    <w:tmpl w:val="F1B2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A35C8"/>
    <w:multiLevelType w:val="hybridMultilevel"/>
    <w:tmpl w:val="079C57B0"/>
    <w:lvl w:ilvl="0" w:tplc="D05CF1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28A470AA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B3"/>
    <w:rsid w:val="000259FD"/>
    <w:rsid w:val="001126E1"/>
    <w:rsid w:val="00183C78"/>
    <w:rsid w:val="001F7C57"/>
    <w:rsid w:val="00237C47"/>
    <w:rsid w:val="002457E4"/>
    <w:rsid w:val="002D0D89"/>
    <w:rsid w:val="002E27DE"/>
    <w:rsid w:val="003179A3"/>
    <w:rsid w:val="003802CC"/>
    <w:rsid w:val="00506D27"/>
    <w:rsid w:val="005102A1"/>
    <w:rsid w:val="007A2FB5"/>
    <w:rsid w:val="008700D4"/>
    <w:rsid w:val="008A75B4"/>
    <w:rsid w:val="00903152"/>
    <w:rsid w:val="00903744"/>
    <w:rsid w:val="00A26CE1"/>
    <w:rsid w:val="00A434B5"/>
    <w:rsid w:val="00A70DE4"/>
    <w:rsid w:val="00A7418C"/>
    <w:rsid w:val="00A760B3"/>
    <w:rsid w:val="00A87427"/>
    <w:rsid w:val="00AF70B3"/>
    <w:rsid w:val="00B75BF9"/>
    <w:rsid w:val="00C94CE3"/>
    <w:rsid w:val="00CF1270"/>
    <w:rsid w:val="00D53D15"/>
    <w:rsid w:val="00DC337C"/>
    <w:rsid w:val="00DE60DE"/>
    <w:rsid w:val="00F1570C"/>
    <w:rsid w:val="00F541BB"/>
    <w:rsid w:val="00F6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70AF0"/>
  <w14:defaultImageDpi w14:val="32767"/>
  <w15:chartTrackingRefBased/>
  <w15:docId w15:val="{07CC8971-67BA-4428-A7E1-A4ACEF20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0B3"/>
    <w:pPr>
      <w:spacing w:after="200" w:line="276" w:lineRule="auto"/>
    </w:pPr>
    <w:rPr>
      <w:color w:val="666666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37C"/>
    <w:pPr>
      <w:keepNext/>
      <w:keepLines/>
      <w:spacing w:before="240" w:after="0"/>
      <w:outlineLvl w:val="0"/>
    </w:pPr>
    <w:rPr>
      <w:rFonts w:eastAsiaTheme="majorEastAsia" w:cstheme="majorBidi"/>
      <w:b/>
      <w:color w:val="53BD4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37C"/>
    <w:pPr>
      <w:keepNext/>
      <w:keepLines/>
      <w:spacing w:before="200"/>
      <w:outlineLvl w:val="1"/>
    </w:pPr>
    <w:rPr>
      <w:rFonts w:eastAsiaTheme="majorEastAsia" w:cstheme="majorBidi"/>
      <w:b/>
      <w:bCs/>
      <w:color w:val="702B6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37C"/>
    <w:pPr>
      <w:keepNext/>
      <w:keepLines/>
      <w:spacing w:before="200"/>
      <w:outlineLvl w:val="2"/>
    </w:pPr>
    <w:rPr>
      <w:rFonts w:eastAsiaTheme="majorEastAsia" w:cstheme="majorBidi"/>
      <w:b/>
      <w:bCs/>
      <w:color w:val="FF3FB4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37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CBE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1BB"/>
  </w:style>
  <w:style w:type="paragraph" w:styleId="Footer">
    <w:name w:val="footer"/>
    <w:basedOn w:val="Normal"/>
    <w:link w:val="FooterChar"/>
    <w:uiPriority w:val="99"/>
    <w:unhideWhenUsed/>
    <w:rsid w:val="00F54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1BB"/>
  </w:style>
  <w:style w:type="character" w:customStyle="1" w:styleId="Heading2Char">
    <w:name w:val="Heading 2 Char"/>
    <w:basedOn w:val="DefaultParagraphFont"/>
    <w:link w:val="Heading2"/>
    <w:uiPriority w:val="9"/>
    <w:rsid w:val="00DC337C"/>
    <w:rPr>
      <w:rFonts w:ascii="Calibri" w:eastAsiaTheme="majorEastAsia" w:hAnsi="Calibri" w:cstheme="majorBidi"/>
      <w:b/>
      <w:bCs/>
      <w:color w:val="702B6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37C"/>
    <w:rPr>
      <w:rFonts w:eastAsiaTheme="majorEastAsia" w:cstheme="majorBidi"/>
      <w:b/>
      <w:bCs/>
      <w:color w:val="FF3FB4"/>
      <w:sz w:val="26"/>
    </w:rPr>
  </w:style>
  <w:style w:type="paragraph" w:styleId="ListParagraph">
    <w:name w:val="List Paragraph"/>
    <w:basedOn w:val="Normal"/>
    <w:uiPriority w:val="34"/>
    <w:qFormat/>
    <w:rsid w:val="008700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337C"/>
    <w:rPr>
      <w:rFonts w:ascii="Calibri" w:eastAsiaTheme="majorEastAsia" w:hAnsi="Calibri" w:cstheme="majorBidi"/>
      <w:b/>
      <w:color w:val="53BD4E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37C"/>
    <w:rPr>
      <w:rFonts w:eastAsiaTheme="majorEastAsia" w:cstheme="majorBidi"/>
      <w:i/>
      <w:iCs/>
      <w:color w:val="00CBEE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337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7C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7C"/>
    <w:pPr>
      <w:numPr>
        <w:ilvl w:val="1"/>
      </w:numPr>
      <w:spacing w:after="160"/>
    </w:pPr>
    <w:rPr>
      <w:rFonts w:ascii="Georgia" w:hAnsi="Georgia"/>
      <w:color w:val="00A9D8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337C"/>
    <w:rPr>
      <w:rFonts w:ascii="Georgia" w:eastAsiaTheme="minorEastAsia" w:hAnsi="Georgia"/>
      <w:color w:val="00A9D8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C337C"/>
    <w:rPr>
      <w:rFonts w:ascii="Georgia" w:hAnsi="Georgia"/>
      <w:i/>
      <w:iCs/>
      <w:color w:val="0085A9" w:themeColor="text1" w:themeTint="BF"/>
    </w:rPr>
  </w:style>
  <w:style w:type="character" w:styleId="Emphasis">
    <w:name w:val="Emphasis"/>
    <w:basedOn w:val="DefaultParagraphFont"/>
    <w:uiPriority w:val="20"/>
    <w:qFormat/>
    <w:rsid w:val="00DC337C"/>
    <w:rPr>
      <w:rFonts w:ascii="Georgia" w:hAnsi="Georgia"/>
      <w:i/>
      <w:iCs/>
      <w:sz w:val="22"/>
    </w:rPr>
  </w:style>
  <w:style w:type="character" w:styleId="IntenseEmphasis">
    <w:name w:val="Intense Emphasis"/>
    <w:basedOn w:val="DefaultParagraphFont"/>
    <w:uiPriority w:val="21"/>
    <w:qFormat/>
    <w:rsid w:val="00DC337C"/>
    <w:rPr>
      <w:rFonts w:ascii="Georgia" w:hAnsi="Georgia"/>
      <w:i/>
      <w:iCs/>
      <w:color w:val="53BD4E"/>
    </w:rPr>
  </w:style>
  <w:style w:type="character" w:styleId="Strong">
    <w:name w:val="Strong"/>
    <w:basedOn w:val="DefaultParagraphFont"/>
    <w:uiPriority w:val="22"/>
    <w:qFormat/>
    <w:rsid w:val="00DC337C"/>
    <w:rPr>
      <w:rFonts w:ascii="Georgia" w:hAnsi="Georgia"/>
      <w:b/>
      <w:bCs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DC337C"/>
    <w:pPr>
      <w:spacing w:before="200" w:after="160"/>
      <w:ind w:left="864" w:right="864"/>
      <w:jc w:val="center"/>
    </w:pPr>
    <w:rPr>
      <w:i/>
      <w:iCs/>
      <w:color w:val="0085A9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37C"/>
    <w:rPr>
      <w:rFonts w:ascii="Calibri" w:eastAsiaTheme="minorEastAsia" w:hAnsi="Calibri"/>
      <w:i/>
      <w:iCs/>
      <w:color w:val="0085A9" w:themeColor="text1" w:themeTint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37C"/>
    <w:pPr>
      <w:pBdr>
        <w:top w:val="single" w:sz="4" w:space="10" w:color="53BD4E" w:themeColor="accent1"/>
        <w:bottom w:val="single" w:sz="4" w:space="10" w:color="53BD4E" w:themeColor="accent1"/>
      </w:pBdr>
      <w:spacing w:before="360" w:after="360"/>
      <w:ind w:left="864" w:right="864"/>
      <w:jc w:val="center"/>
    </w:pPr>
    <w:rPr>
      <w:i/>
      <w:iCs/>
      <w:color w:val="53BD4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37C"/>
    <w:rPr>
      <w:rFonts w:ascii="Calibri" w:eastAsiaTheme="minorEastAsia" w:hAnsi="Calibri"/>
      <w:i/>
      <w:iCs/>
      <w:color w:val="53BD4E"/>
      <w:sz w:val="22"/>
    </w:rPr>
  </w:style>
  <w:style w:type="character" w:styleId="IntenseReference">
    <w:name w:val="Intense Reference"/>
    <w:basedOn w:val="DefaultParagraphFont"/>
    <w:uiPriority w:val="32"/>
    <w:qFormat/>
    <w:rsid w:val="00DC337C"/>
    <w:rPr>
      <w:rFonts w:ascii="Georgia" w:hAnsi="Georgia"/>
      <w:b/>
      <w:bCs/>
      <w:smallCaps/>
      <w:color w:val="53BD4E"/>
      <w:spacing w:val="5"/>
    </w:rPr>
  </w:style>
  <w:style w:type="character" w:styleId="SubtleReference">
    <w:name w:val="Subtle Reference"/>
    <w:basedOn w:val="DefaultParagraphFont"/>
    <w:uiPriority w:val="31"/>
    <w:qFormat/>
    <w:rsid w:val="00DC337C"/>
    <w:rPr>
      <w:rFonts w:ascii="Georgia" w:hAnsi="Georgia"/>
      <w:smallCaps/>
      <w:color w:val="00A9D8" w:themeColor="text1" w:themeTint="A5"/>
    </w:rPr>
  </w:style>
  <w:style w:type="character" w:styleId="BookTitle">
    <w:name w:val="Book Title"/>
    <w:basedOn w:val="DefaultParagraphFont"/>
    <w:uiPriority w:val="33"/>
    <w:qFormat/>
    <w:rsid w:val="00DC337C"/>
    <w:rPr>
      <w:rFonts w:ascii="Georgia" w:hAnsi="Georgia"/>
      <w:b/>
      <w:bCs/>
      <w:i/>
      <w:iCs/>
      <w:spacing w:val="5"/>
    </w:rPr>
  </w:style>
  <w:style w:type="character" w:customStyle="1" w:styleId="Note">
    <w:name w:val="Note"/>
    <w:basedOn w:val="DefaultParagraphFont"/>
    <w:uiPriority w:val="1"/>
    <w:qFormat/>
    <w:rsid w:val="00A760B3"/>
    <w:rPr>
      <w:rFonts w:asciiTheme="minorHAnsi" w:hAnsiTheme="minorHAnsi"/>
      <w:b/>
      <w:i/>
      <w:caps w:val="0"/>
      <w:smallCaps w:val="0"/>
      <w:color w:val="712263"/>
      <w:sz w:val="24"/>
      <w:u w:val="none"/>
    </w:rPr>
  </w:style>
  <w:style w:type="character" w:styleId="Hyperlink">
    <w:name w:val="Hyperlink"/>
    <w:basedOn w:val="DefaultParagraphFont"/>
    <w:uiPriority w:val="99"/>
    <w:unhideWhenUsed/>
    <w:rsid w:val="00A760B3"/>
    <w:rPr>
      <w:color w:val="53BD4E" w:themeColor="hyperlink"/>
      <w:u w:val="single"/>
    </w:rPr>
  </w:style>
  <w:style w:type="paragraph" w:styleId="NoSpacing">
    <w:name w:val="No Spacing"/>
    <w:uiPriority w:val="1"/>
    <w:qFormat/>
    <w:rsid w:val="00A760B3"/>
    <w:rPr>
      <w:color w:val="666666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itlin.nowlin@hyland.com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Microsoft_Word_Document4.docx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3.docx"/><Relationship Id="rId20" Type="http://schemas.openxmlformats.org/officeDocument/2006/relationships/package" Target="embeddings/Microsoft_Word_Document5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package" Target="embeddings/Microsoft_Word_Document.doc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Word_Document2.docx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owlin\Downloads\hyland-word-template-8.5x11%20(1).dotx" TargetMode="External"/></Relationships>
</file>

<file path=word/theme/theme1.xml><?xml version="1.0" encoding="utf-8"?>
<a:theme xmlns:a="http://schemas.openxmlformats.org/drawingml/2006/main" name="Office Theme">
  <a:themeElements>
    <a:clrScheme name="Hyland 1">
      <a:dk1>
        <a:srgbClr val="002C38"/>
      </a:dk1>
      <a:lt1>
        <a:srgbClr val="FFFFFF"/>
      </a:lt1>
      <a:dk2>
        <a:srgbClr val="00586E"/>
      </a:dk2>
      <a:lt2>
        <a:srgbClr val="EBF2F3"/>
      </a:lt2>
      <a:accent1>
        <a:srgbClr val="53BD4E"/>
      </a:accent1>
      <a:accent2>
        <a:srgbClr val="FF7900"/>
      </a:accent2>
      <a:accent3>
        <a:srgbClr val="712263"/>
      </a:accent3>
      <a:accent4>
        <a:srgbClr val="FF3FB3"/>
      </a:accent4>
      <a:accent5>
        <a:srgbClr val="00CBEE"/>
      </a:accent5>
      <a:accent6>
        <a:srgbClr val="C3D500"/>
      </a:accent6>
      <a:hlink>
        <a:srgbClr val="53BD4E"/>
      </a:hlink>
      <a:folHlink>
        <a:srgbClr val="712263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FD90C2-FB6B-4BC9-B17A-6CAB8A86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hyland-word-template-8.5x11 (1).dotx</Template>
  <TotalTime>33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Hyland Software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Nowlin</dc:creator>
  <cp:keywords/>
  <dc:description/>
  <cp:lastModifiedBy>Joseph Maxwell</cp:lastModifiedBy>
  <cp:revision>4</cp:revision>
  <dcterms:created xsi:type="dcterms:W3CDTF">2017-08-18T20:03:00Z</dcterms:created>
  <dcterms:modified xsi:type="dcterms:W3CDTF">2018-09-06T19:21:00Z</dcterms:modified>
</cp:coreProperties>
</file>